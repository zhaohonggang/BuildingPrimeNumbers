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268D9" w:rsidTr="00985411">
        <w:trPr>
          <w:trHeight w:hRule="exact" w:val="4680"/>
          <w:jc w:val="center"/>
        </w:trPr>
        <w:tc>
          <w:tcPr>
            <w:tcW w:w="5000" w:type="pct"/>
          </w:tcPr>
          <w:p w:rsidR="009268D9" w:rsidRDefault="00441C92">
            <w:pPr>
              <w:pStyle w:val="Title"/>
            </w:pPr>
            <w:sdt>
              <w:sdtPr>
                <w:alias w:val="Certificate:"/>
                <w:tag w:val="Certificate:"/>
                <w:id w:val="-1745719087"/>
                <w:placeholder>
                  <w:docPart w:val="55071C7F56DB4085A5A1D19D3B88E565"/>
                </w:placeholder>
                <w:temporary/>
                <w:showingPlcHdr/>
              </w:sdtPr>
              <w:sdtEndPr/>
              <w:sdtContent>
                <w:r w:rsidR="00A442A8" w:rsidRPr="00D73EAF">
                  <w:rPr>
                    <w:sz w:val="52"/>
                    <w:szCs w:val="52"/>
                  </w:rPr>
                  <w:t>Certificate</w:t>
                </w:r>
              </w:sdtContent>
            </w:sdt>
            <w:r w:rsidR="00DD49CB">
              <w:t xml:space="preserve"> </w:t>
            </w:r>
            <w:sdt>
              <w:sdtPr>
                <w:rPr>
                  <w:rStyle w:val="IntenseEmphasis"/>
                </w:rPr>
                <w:alias w:val="Of:"/>
                <w:tag w:val="Of:"/>
                <w:id w:val="377671105"/>
                <w:placeholder>
                  <w:docPart w:val="862E7D1BD1DA4606A62CAD6659C7D1F6"/>
                </w:placeholder>
                <w:temporary/>
                <w:showingPlcHdr/>
              </w:sdtPr>
              <w:sdtEndPr>
                <w:rPr>
                  <w:rStyle w:val="DefaultParagraphFont"/>
                  <w:i w:val="0"/>
                  <w:iCs w:val="0"/>
                  <w:caps/>
                </w:rPr>
              </w:sdtEndPr>
              <w:sdtContent>
                <w:r w:rsidR="00A442A8" w:rsidRPr="00D73EAF">
                  <w:rPr>
                    <w:rStyle w:val="IntenseEmphasis"/>
                    <w:sz w:val="52"/>
                    <w:szCs w:val="52"/>
                  </w:rPr>
                  <w:t>of</w:t>
                </w:r>
              </w:sdtContent>
            </w:sdt>
            <w:r w:rsidR="00DD49CB">
              <w:t xml:space="preserve"> </w:t>
            </w:r>
            <w:sdt>
              <w:sdtPr>
                <w:alias w:val="Achievement:"/>
                <w:tag w:val="Achievement:"/>
                <w:id w:val="-559483235"/>
                <w:placeholder>
                  <w:docPart w:val="D6F9047F433F4A34986EE15CF7005F96"/>
                </w:placeholder>
                <w:temporary/>
                <w:showingPlcHdr/>
              </w:sdtPr>
              <w:sdtEndPr/>
              <w:sdtContent>
                <w:r w:rsidR="00A442A8" w:rsidRPr="00D73EAF">
                  <w:rPr>
                    <w:sz w:val="52"/>
                    <w:szCs w:val="52"/>
                  </w:rPr>
                  <w:t>Achievement</w:t>
                </w:r>
              </w:sdtContent>
            </w:sdt>
          </w:p>
          <w:sdt>
            <w:sdtPr>
              <w:alias w:val="This acknowledges that:"/>
              <w:tag w:val="This acknowledges that:"/>
              <w:id w:val="869495493"/>
              <w:placeholder>
                <w:docPart w:val="2F120F7AFA714BA9B8033949AF999A5C"/>
              </w:placeholder>
              <w:temporary/>
              <w:showingPlcHdr/>
            </w:sdtPr>
            <w:sdtEndPr/>
            <w:sdtContent>
              <w:p w:rsidR="009268D9" w:rsidRDefault="00D20D5E">
                <w:pPr>
                  <w:pStyle w:val="Heading1"/>
                </w:pPr>
                <w:r>
                  <w:t>This Acknowledges That</w:t>
                </w:r>
              </w:p>
            </w:sdtContent>
          </w:sdt>
          <w:tbl>
            <w:tblPr>
              <w:tblW w:w="9862" w:type="dxa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9862"/>
            </w:tblGrid>
            <w:tr w:rsidR="009268D9" w:rsidTr="00D73EAF">
              <w:trPr>
                <w:trHeight w:val="1539"/>
                <w:jc w:val="center"/>
              </w:trPr>
              <w:tc>
                <w:tcPr>
                  <w:tcW w:w="0" w:type="auto"/>
                </w:tcPr>
                <w:p w:rsidR="009268D9" w:rsidRDefault="00D73EAF" w:rsidP="00D73EAF">
                  <w:pPr>
                    <w:pStyle w:val="Name"/>
                  </w:pPr>
                  <w:r>
                    <w:t xml:space="preserve"> </w:t>
                  </w:r>
                </w:p>
              </w:tc>
            </w:tr>
          </w:tbl>
          <w:sdt>
            <w:sdtPr>
              <w:alias w:val="Has successfully completed the:"/>
              <w:tag w:val="Has successfully completed the:"/>
              <w:id w:val="-104276949"/>
              <w:placeholder>
                <w:docPart w:val="408B40DA91B24538A129BA1C79B957DB"/>
              </w:placeholder>
              <w:temporary/>
              <w:showingPlcHdr/>
            </w:sdtPr>
            <w:sdtEndPr/>
            <w:sdtContent>
              <w:p w:rsidR="009268D9" w:rsidRDefault="00D20D5E">
                <w:pPr>
                  <w:pStyle w:val="Heading1"/>
                </w:pPr>
                <w:r>
                  <w:t>Has Successfully Completed The</w:t>
                </w:r>
              </w:p>
            </w:sdtContent>
          </w:sdt>
          <w:tbl>
            <w:tblPr>
              <w:tblW w:w="9209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214"/>
              <w:gridCol w:w="4781"/>
              <w:gridCol w:w="2214"/>
            </w:tblGrid>
            <w:tr w:rsidR="009268D9" w:rsidTr="00012A7B">
              <w:trPr>
                <w:trHeight w:val="1152"/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Default="00DD49CB">
                  <w:pPr>
                    <w:jc w:val="left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1C05A1F4" wp14:editId="1F22CB29">
                            <wp:extent cx="1198563" cy="285750"/>
                            <wp:effectExtent l="0" t="0" r="1905" b="0"/>
                            <wp:docPr id="46" name="Freeform 46" title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x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Default="00D73EAF">
                  <w:r w:rsidRPr="00D73EAF">
                    <w:rPr>
                      <w:rFonts w:asciiTheme="majorHAnsi" w:eastAsia="ヒラギノ角ゴ Pro W3" w:hAnsi="Arial" w:cs="Geneva"/>
                      <w:b/>
                      <w:bCs/>
                      <w:sz w:val="28"/>
                      <w:szCs w:val="28"/>
                      <w:lang w:val="en-CA"/>
                    </w:rPr>
                    <w:t xml:space="preserve">Citi Chinese Proficiency Test </w:t>
                  </w:r>
                  <w:r w:rsidRPr="00D73EAF">
                    <w:rPr>
                      <w:rFonts w:asciiTheme="majorHAnsi" w:eastAsia="ヒラギノ角ゴ Pro W3" w:hAnsi="Arial" w:cs="Geneva"/>
                      <w:b/>
                      <w:bCs/>
                      <w:sz w:val="28"/>
                      <w:szCs w:val="28"/>
                      <w:lang w:val="en-CA"/>
                    </w:rPr>
                    <w:br/>
                    <w:t>Leve One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Default="00DD49CB">
                  <w:pPr>
                    <w:jc w:val="right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14D89C3E" wp14:editId="54EEC0C7">
                            <wp:extent cx="1198563" cy="285750"/>
                            <wp:effectExtent l="0" t="0" r="1905" b="0"/>
                            <wp:docPr id="47" name="Freeform 47" title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I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CJsYRE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268D9" w:rsidRDefault="009268D9"/>
        </w:tc>
        <w:bookmarkStart w:id="0" w:name="_GoBack"/>
        <w:bookmarkEnd w:id="0"/>
      </w:tr>
      <w:tr w:rsidR="009268D9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5"/>
              <w:gridCol w:w="6227"/>
              <w:gridCol w:w="3368"/>
            </w:tblGrid>
            <w:tr w:rsidR="009268D9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Default="009268D9" w:rsidP="0026624E">
                  <w:pPr>
                    <w:pStyle w:val="Date"/>
                  </w:pPr>
                </w:p>
                <w:p w:rsidR="0026624E" w:rsidRPr="0026624E" w:rsidRDefault="0026624E" w:rsidP="00D73EAF">
                  <w:pPr>
                    <w:pStyle w:val="Year"/>
                  </w:pP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7"/>
                  </w:tblGrid>
                  <w:tr w:rsidR="009268D9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Default="009268D9">
                        <w:pPr>
                          <w:pStyle w:val="SignatureLine"/>
                        </w:pPr>
                      </w:p>
                    </w:tc>
                  </w:tr>
                  <w:tr w:rsidR="009268D9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Default="009268D9" w:rsidP="00D73EAF">
                        <w:pPr>
                          <w:pStyle w:val="Signature"/>
                        </w:pPr>
                      </w:p>
                    </w:tc>
                  </w:tr>
                </w:tbl>
                <w:p w:rsidR="009268D9" w:rsidRDefault="009268D9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Default="00012A7B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6666C5B" wp14:editId="0257C5A4">
                        <wp:extent cx="1857375" cy="1209675"/>
                        <wp:effectExtent l="0" t="0" r="9525" b="952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Default="009268D9"/>
        </w:tc>
      </w:tr>
    </w:tbl>
    <w:p w:rsidR="00AA78DE" w:rsidRDefault="00AA78DE" w:rsidP="0055665A">
      <w:pPr>
        <w:pStyle w:val="NoSpacing"/>
      </w:pPr>
    </w:p>
    <w:sectPr w:rsidR="00AA78DE">
      <w:headerReference w:type="default" r:id="rId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C92" w:rsidRDefault="00441C92" w:rsidP="00C4485E">
      <w:r>
        <w:separator/>
      </w:r>
    </w:p>
  </w:endnote>
  <w:endnote w:type="continuationSeparator" w:id="0">
    <w:p w:rsidR="00441C92" w:rsidRDefault="00441C92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C92" w:rsidRDefault="00441C92" w:rsidP="00C4485E">
      <w:r>
        <w:separator/>
      </w:r>
    </w:p>
  </w:footnote>
  <w:footnote w:type="continuationSeparator" w:id="0">
    <w:p w:rsidR="00441C92" w:rsidRDefault="00441C92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85E" w:rsidRDefault="0026624E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014DC1" wp14:editId="408389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 title="Two-tone filigree frame and gold stam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id="Group 45" o:spid="_x0000_s1026" alt="Title: Two-tone filigree frame and gold stamp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">
              <v:group id="Group 54" o:spid="_x0000_s1027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o:lock v:ext="edit" aspectratio="t"/>
                <v:group id="Group 2" o:spid="_x0000_s1028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9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0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1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2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3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4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5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7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8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9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1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3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4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5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6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7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8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9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0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1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3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6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8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9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0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1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2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3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4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6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7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8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9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0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o:lock v:ext="edit" aspectratio="t"/>
                <v:shape id="Freeform 58" o:spid="_x0000_s107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2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<v:stroke joinstyle="miter"/>
                </v:oval>
                <v:oval id="Oval 60" o:spid="_x0000_s1073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<v:stroke joinstyle="miter"/>
                  <v:textbox inset="0,0,0,0">
                    <w:txbxContent>
                      <w:p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AF"/>
    <w:rsid w:val="00012A7B"/>
    <w:rsid w:val="00033496"/>
    <w:rsid w:val="000C6F61"/>
    <w:rsid w:val="0026624E"/>
    <w:rsid w:val="00406005"/>
    <w:rsid w:val="00441C92"/>
    <w:rsid w:val="00475043"/>
    <w:rsid w:val="004C4351"/>
    <w:rsid w:val="00512823"/>
    <w:rsid w:val="0055665A"/>
    <w:rsid w:val="00653FA3"/>
    <w:rsid w:val="007B78B4"/>
    <w:rsid w:val="007C536E"/>
    <w:rsid w:val="008D21A9"/>
    <w:rsid w:val="009268D9"/>
    <w:rsid w:val="00944A5F"/>
    <w:rsid w:val="00953F94"/>
    <w:rsid w:val="00962E73"/>
    <w:rsid w:val="00985411"/>
    <w:rsid w:val="00A442A8"/>
    <w:rsid w:val="00AA78DE"/>
    <w:rsid w:val="00B218D0"/>
    <w:rsid w:val="00B53952"/>
    <w:rsid w:val="00B66603"/>
    <w:rsid w:val="00C4485E"/>
    <w:rsid w:val="00C70768"/>
    <w:rsid w:val="00D20D5E"/>
    <w:rsid w:val="00D73EAF"/>
    <w:rsid w:val="00DB25B2"/>
    <w:rsid w:val="00DD49CB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43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customStyle="1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962E7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customStyle="1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27223\Downloads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071C7F56DB4085A5A1D19D3B88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39798-149A-4631-8A3C-07AE857D37E8}"/>
      </w:docPartPr>
      <w:docPartBody>
        <w:p w:rsidR="00000000" w:rsidRDefault="00965F57">
          <w:pPr>
            <w:pStyle w:val="55071C7F56DB4085A5A1D19D3B88E565"/>
          </w:pPr>
          <w:r>
            <w:t>Certificate</w:t>
          </w:r>
        </w:p>
      </w:docPartBody>
    </w:docPart>
    <w:docPart>
      <w:docPartPr>
        <w:name w:val="862E7D1BD1DA4606A62CAD6659C7D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C4505-D903-4542-94C8-0568BFAE6A95}"/>
      </w:docPartPr>
      <w:docPartBody>
        <w:p w:rsidR="00000000" w:rsidRDefault="00965F57">
          <w:pPr>
            <w:pStyle w:val="862E7D1BD1DA4606A62CAD6659C7D1F6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D6F9047F433F4A34986EE15CF7005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E20D-D95C-4BC3-BEC4-18CFF67453FE}"/>
      </w:docPartPr>
      <w:docPartBody>
        <w:p w:rsidR="00000000" w:rsidRDefault="00965F57">
          <w:pPr>
            <w:pStyle w:val="D6F9047F433F4A34986EE15CF7005F96"/>
          </w:pPr>
          <w:r>
            <w:t>Achievement</w:t>
          </w:r>
        </w:p>
      </w:docPartBody>
    </w:docPart>
    <w:docPart>
      <w:docPartPr>
        <w:name w:val="2F120F7AFA714BA9B8033949AF99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8077-2D96-4271-B4B5-90447672EC2E}"/>
      </w:docPartPr>
      <w:docPartBody>
        <w:p w:rsidR="00000000" w:rsidRDefault="00965F57">
          <w:pPr>
            <w:pStyle w:val="2F120F7AFA714BA9B8033949AF999A5C"/>
          </w:pPr>
          <w:r>
            <w:t>This Acknowledges That</w:t>
          </w:r>
        </w:p>
      </w:docPartBody>
    </w:docPart>
    <w:docPart>
      <w:docPartPr>
        <w:name w:val="408B40DA91B24538A129BA1C79B9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96A4-96A4-4668-A52D-C04211162DEE}"/>
      </w:docPartPr>
      <w:docPartBody>
        <w:p w:rsidR="00000000" w:rsidRDefault="00965F57">
          <w:pPr>
            <w:pStyle w:val="408B40DA91B24538A129BA1C79B957DB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57"/>
    <w:rsid w:val="0096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071C7F56DB4085A5A1D19D3B88E565">
    <w:name w:val="55071C7F56DB4085A5A1D19D3B88E565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1F497D" w:themeColor="text2"/>
    </w:rPr>
  </w:style>
  <w:style w:type="paragraph" w:customStyle="1" w:styleId="862E7D1BD1DA4606A62CAD6659C7D1F6">
    <w:name w:val="862E7D1BD1DA4606A62CAD6659C7D1F6"/>
  </w:style>
  <w:style w:type="paragraph" w:customStyle="1" w:styleId="D6F9047F433F4A34986EE15CF7005F96">
    <w:name w:val="D6F9047F433F4A34986EE15CF7005F96"/>
  </w:style>
  <w:style w:type="paragraph" w:customStyle="1" w:styleId="2F120F7AFA714BA9B8033949AF999A5C">
    <w:name w:val="2F120F7AFA714BA9B8033949AF999A5C"/>
  </w:style>
  <w:style w:type="paragraph" w:customStyle="1" w:styleId="035DA01B98094E51B7CBAC137FB08DE7">
    <w:name w:val="035DA01B98094E51B7CBAC137FB08DE7"/>
  </w:style>
  <w:style w:type="paragraph" w:customStyle="1" w:styleId="408B40DA91B24538A129BA1C79B957DB">
    <w:name w:val="408B40DA91B24538A129BA1C79B957DB"/>
  </w:style>
  <w:style w:type="paragraph" w:customStyle="1" w:styleId="F1A0DA4EA6C94EB69AC10814608B4DA9">
    <w:name w:val="F1A0DA4EA6C94EB69AC10814608B4DA9"/>
  </w:style>
  <w:style w:type="paragraph" w:customStyle="1" w:styleId="1450BC674F434CAEA94DAA7D7958E089">
    <w:name w:val="1450BC674F434CAEA94DAA7D7958E089"/>
  </w:style>
  <w:style w:type="paragraph" w:customStyle="1" w:styleId="BA2B544860244E09A73960072778C3D8">
    <w:name w:val="BA2B544860244E09A73960072778C3D8"/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3ED478F306F4DFF8ED1F3E245E45E41">
    <w:name w:val="F3ED478F306F4DFF8ED1F3E245E45E41"/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F3AE6940AF21416D980FC7423A91AFF9">
    <w:name w:val="F3AE6940AF21416D980FC7423A91AFF9"/>
  </w:style>
  <w:style w:type="paragraph" w:customStyle="1" w:styleId="7216D85474EC4E6E86C766CD4BB66EF8">
    <w:name w:val="7216D85474EC4E6E86C766CD4BB66E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071C7F56DB4085A5A1D19D3B88E565">
    <w:name w:val="55071C7F56DB4085A5A1D19D3B88E565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1F497D" w:themeColor="text2"/>
    </w:rPr>
  </w:style>
  <w:style w:type="paragraph" w:customStyle="1" w:styleId="862E7D1BD1DA4606A62CAD6659C7D1F6">
    <w:name w:val="862E7D1BD1DA4606A62CAD6659C7D1F6"/>
  </w:style>
  <w:style w:type="paragraph" w:customStyle="1" w:styleId="D6F9047F433F4A34986EE15CF7005F96">
    <w:name w:val="D6F9047F433F4A34986EE15CF7005F96"/>
  </w:style>
  <w:style w:type="paragraph" w:customStyle="1" w:styleId="2F120F7AFA714BA9B8033949AF999A5C">
    <w:name w:val="2F120F7AFA714BA9B8033949AF999A5C"/>
  </w:style>
  <w:style w:type="paragraph" w:customStyle="1" w:styleId="035DA01B98094E51B7CBAC137FB08DE7">
    <w:name w:val="035DA01B98094E51B7CBAC137FB08DE7"/>
  </w:style>
  <w:style w:type="paragraph" w:customStyle="1" w:styleId="408B40DA91B24538A129BA1C79B957DB">
    <w:name w:val="408B40DA91B24538A129BA1C79B957DB"/>
  </w:style>
  <w:style w:type="paragraph" w:customStyle="1" w:styleId="F1A0DA4EA6C94EB69AC10814608B4DA9">
    <w:name w:val="F1A0DA4EA6C94EB69AC10814608B4DA9"/>
  </w:style>
  <w:style w:type="paragraph" w:customStyle="1" w:styleId="1450BC674F434CAEA94DAA7D7958E089">
    <w:name w:val="1450BC674F434CAEA94DAA7D7958E089"/>
  </w:style>
  <w:style w:type="paragraph" w:customStyle="1" w:styleId="BA2B544860244E09A73960072778C3D8">
    <w:name w:val="BA2B544860244E09A73960072778C3D8"/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3ED478F306F4DFF8ED1F3E245E45E41">
    <w:name w:val="F3ED478F306F4DFF8ED1F3E245E45E41"/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F3AE6940AF21416D980FC7423A91AFF9">
    <w:name w:val="F3AE6940AF21416D980FC7423A91AFF9"/>
  </w:style>
  <w:style w:type="paragraph" w:customStyle="1" w:styleId="7216D85474EC4E6E86C766CD4BB66EF8">
    <w:name w:val="7216D85474EC4E6E86C766CD4BB66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Yuan</dc:creator>
  <cp:lastModifiedBy>Wang, Yuan </cp:lastModifiedBy>
  <cp:revision>1</cp:revision>
  <cp:lastPrinted>2013-03-04T23:11:00Z</cp:lastPrinted>
  <dcterms:created xsi:type="dcterms:W3CDTF">2018-02-13T20:50:00Z</dcterms:created>
  <dcterms:modified xsi:type="dcterms:W3CDTF">2018-02-13T21:04:00Z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